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BD" w:rsidRDefault="00475E59" w:rsidP="00475E59">
      <w:r>
        <w:rPr>
          <w:rFonts w:ascii="Arial" w:hAnsi="Arial" w:cs="Arial"/>
          <w:noProof/>
          <w:color w:val="000000"/>
          <w:sz w:val="22"/>
          <w:szCs w:val="22"/>
          <w:lang w:eastAsia="en-GB"/>
        </w:rPr>
        <w:drawing>
          <wp:inline distT="0" distB="0" distL="0" distR="0">
            <wp:extent cx="5274310" cy="5752987"/>
            <wp:effectExtent l="0" t="0" r="2540" b="635"/>
            <wp:docPr id="1" name="Picture 1" descr="https://lh4.googleusercontent.com/8tEVCZaGR73tKW5h8dG6YTP-0DcNrX4MQTvhKu-mFcEcFjLAjcOz7oU9W4foryCicq96LmSkhbVEBSNMuhgOTFWOI6VFMxUUkJ7GBlwo6r4Rn9B9imAS1za0ErYuSBEcv96vZI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tEVCZaGR73tKW5h8dG6YTP-0DcNrX4MQTvhKu-mFcEcFjLAjcOz7oU9W4foryCicq96LmSkhbVEBSNMuhgOTFWOI6VFMxUUkJ7GBlwo6r4Rn9B9imAS1za0ErYuSBEcv96vZI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AB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D4A9E"/>
    <w:multiLevelType w:val="hybridMultilevel"/>
    <w:tmpl w:val="38A45BF0"/>
    <w:lvl w:ilvl="0" w:tplc="F36E5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8B"/>
    <w:rsid w:val="0045518B"/>
    <w:rsid w:val="00475E59"/>
    <w:rsid w:val="006E3E91"/>
    <w:rsid w:val="008A1ABD"/>
    <w:rsid w:val="00B566A2"/>
    <w:rsid w:val="00D611BC"/>
    <w:rsid w:val="00DB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A6A34-52B6-4EA5-B8B8-3419C38E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45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aw.io/#G0B-KsbJWvqyQEYnpqTnRFVzBkOW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9AF5BB5B.dotm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Dumitru</dc:creator>
  <cp:keywords/>
  <dc:description/>
  <cp:lastModifiedBy>Gabriel Dumitru</cp:lastModifiedBy>
  <cp:revision>2</cp:revision>
  <dcterms:created xsi:type="dcterms:W3CDTF">2017-01-30T10:31:00Z</dcterms:created>
  <dcterms:modified xsi:type="dcterms:W3CDTF">2017-01-30T10:31:00Z</dcterms:modified>
</cp:coreProperties>
</file>