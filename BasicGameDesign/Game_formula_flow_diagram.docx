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0B8" w:rsidRDefault="00EF0E5A">
      <w:bookmarkStart w:id="0" w:name="_GoBack"/>
      <w:r>
        <w:rPr>
          <w:rFonts w:ascii="Arial" w:hAnsi="Arial" w:cs="Arial"/>
          <w:noProof/>
          <w:color w:val="000000"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-828675</wp:posOffset>
            </wp:positionH>
            <wp:positionV relativeFrom="paragraph">
              <wp:posOffset>0</wp:posOffset>
            </wp:positionV>
            <wp:extent cx="7010400" cy="9437370"/>
            <wp:effectExtent l="0" t="0" r="0" b="0"/>
            <wp:wrapSquare wrapText="bothSides"/>
            <wp:docPr id="1" name="Picture 1" descr="https://lh3.googleusercontent.com/0mhqW98ETlL7eaUB6cawUDuQzmYFtyASedJkjc7m_DD0xLxsJCtzeGft7kYVs5HyUeSbi81uOjYKS3EGMlSwOPSWejZYCXLZr55xXufp21i2fGbk5iu_qPzhPYavkmcNQx77Zc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0mhqW98ETlL7eaUB6cawUDuQzmYFtyASedJkjc7m_DD0xLxsJCtzeGft7kYVs5HyUeSbi81uOjYKS3EGMlSwOPSWejZYCXLZr55xXufp21i2fGbk5iu_qPzhPYavkmcNQx77Zc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943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B20B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E5A"/>
    <w:rsid w:val="0000180D"/>
    <w:rsid w:val="000B20B8"/>
    <w:rsid w:val="00E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C69F1-41AD-4B46-8CCE-B55B6226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draw.io/#G0B-8S9iuTI2ztMWV2ZG5kZ0MyU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DC3835A8.dotm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Davis</dc:creator>
  <cp:keywords/>
  <dc:description/>
  <cp:lastModifiedBy>Kobe Davis</cp:lastModifiedBy>
  <cp:revision>2</cp:revision>
  <dcterms:created xsi:type="dcterms:W3CDTF">2017-01-30T10:18:00Z</dcterms:created>
  <dcterms:modified xsi:type="dcterms:W3CDTF">2017-01-30T10:20:00Z</dcterms:modified>
</cp:coreProperties>
</file>